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8D77" w14:textId="05E4A7C9" w:rsidR="009A0D89" w:rsidRPr="00944C0D" w:rsidRDefault="004610D1">
      <w:pPr>
        <w:pStyle w:val="Ttulo"/>
        <w:jc w:val="right"/>
        <w:rPr>
          <w:lang w:val="es-AR"/>
        </w:rPr>
      </w:pPr>
      <w:r w:rsidRPr="00944C0D">
        <w:rPr>
          <w:lang w:val="es-AR"/>
        </w:rPr>
        <w:t>Cooperativa</w:t>
      </w:r>
    </w:p>
    <w:p w14:paraId="7B0FDA94" w14:textId="77777777" w:rsidR="009A0D89" w:rsidRPr="00944C0D" w:rsidRDefault="009A0D89">
      <w:pPr>
        <w:pStyle w:val="Ttulo"/>
        <w:jc w:val="right"/>
        <w:rPr>
          <w:lang w:val="es-AR"/>
        </w:rPr>
      </w:pPr>
      <w:r w:rsidRPr="00944C0D">
        <w:rPr>
          <w:lang w:val="es-AR"/>
        </w:rPr>
        <w:fldChar w:fldCharType="begin"/>
      </w:r>
      <w:r w:rsidRPr="00944C0D">
        <w:rPr>
          <w:lang w:val="es-AR"/>
        </w:rPr>
        <w:instrText xml:space="preserve"> TITLE  \* MERGEFORMAT </w:instrText>
      </w:r>
      <w:r w:rsidRPr="00944C0D">
        <w:rPr>
          <w:lang w:val="es-AR"/>
        </w:rPr>
        <w:fldChar w:fldCharType="separate"/>
      </w:r>
      <w:r w:rsidR="008E112B" w:rsidRPr="00944C0D">
        <w:rPr>
          <w:lang w:val="es-AR"/>
        </w:rPr>
        <w:t>Software Architecture Document</w:t>
      </w:r>
      <w:r w:rsidRPr="00944C0D">
        <w:rPr>
          <w:lang w:val="es-AR"/>
        </w:rPr>
        <w:fldChar w:fldCharType="end"/>
      </w:r>
    </w:p>
    <w:p w14:paraId="2A41637E" w14:textId="77777777" w:rsidR="009A0D89" w:rsidRPr="00944C0D" w:rsidRDefault="009A0D89">
      <w:pPr>
        <w:pStyle w:val="Ttulo"/>
        <w:jc w:val="right"/>
        <w:rPr>
          <w:lang w:val="es-AR"/>
        </w:rPr>
      </w:pPr>
    </w:p>
    <w:p w14:paraId="299298D7" w14:textId="44F17B52" w:rsidR="009A0D89" w:rsidRPr="00944C0D" w:rsidRDefault="009A0D89">
      <w:pPr>
        <w:pStyle w:val="Ttulo"/>
        <w:jc w:val="right"/>
        <w:rPr>
          <w:sz w:val="28"/>
          <w:lang w:val="es-AR"/>
        </w:rPr>
      </w:pPr>
      <w:r w:rsidRPr="00944C0D">
        <w:rPr>
          <w:sz w:val="28"/>
          <w:lang w:val="es-AR"/>
        </w:rPr>
        <w:t xml:space="preserve">Version </w:t>
      </w:r>
      <w:r w:rsidR="008E14EB" w:rsidRPr="00944C0D">
        <w:rPr>
          <w:sz w:val="28"/>
          <w:lang w:val="es-AR"/>
        </w:rPr>
        <w:t>1</w:t>
      </w:r>
      <w:r w:rsidRPr="00944C0D">
        <w:rPr>
          <w:sz w:val="28"/>
          <w:lang w:val="es-AR"/>
        </w:rPr>
        <w:t>.0</w:t>
      </w:r>
    </w:p>
    <w:p w14:paraId="77FE2F31" w14:textId="77777777" w:rsidR="009A0D89" w:rsidRPr="00944C0D" w:rsidRDefault="009A0D89">
      <w:pPr>
        <w:pStyle w:val="InfoBlue"/>
        <w:rPr>
          <w:lang w:val="es-AR"/>
        </w:rPr>
      </w:pPr>
    </w:p>
    <w:p w14:paraId="6D6568C1" w14:textId="77777777" w:rsidR="009A0D89" w:rsidRPr="00944C0D" w:rsidRDefault="009A0D89">
      <w:pPr>
        <w:pStyle w:val="InfoBlue"/>
        <w:rPr>
          <w:lang w:val="es-AR"/>
        </w:rPr>
      </w:pPr>
    </w:p>
    <w:p w14:paraId="7DEBFE4B" w14:textId="77777777" w:rsidR="009A0D89" w:rsidRPr="00944C0D" w:rsidRDefault="009A0D89">
      <w:pPr>
        <w:pStyle w:val="Ttulo"/>
        <w:rPr>
          <w:sz w:val="28"/>
          <w:lang w:val="es-AR"/>
        </w:rPr>
      </w:pPr>
    </w:p>
    <w:p w14:paraId="61878E89" w14:textId="71202FC7" w:rsidR="009A0D89" w:rsidRPr="00944C0D" w:rsidRDefault="009A0D89">
      <w:pPr>
        <w:rPr>
          <w:lang w:val="es-AR"/>
        </w:rPr>
        <w:sectPr w:rsidR="009A0D89" w:rsidRPr="00944C0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8741163" w14:textId="77777777" w:rsidR="009A0D89" w:rsidRPr="00944C0D" w:rsidRDefault="009A0D89">
      <w:pPr>
        <w:pStyle w:val="Ttulo"/>
        <w:rPr>
          <w:lang w:val="es-AR"/>
        </w:rPr>
      </w:pPr>
      <w:r w:rsidRPr="00944C0D">
        <w:rPr>
          <w:lang w:val="es-AR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0D89" w:rsidRPr="00944C0D" w14:paraId="2C00A83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7CBC0DC" w14:textId="77777777" w:rsidR="009A0D89" w:rsidRPr="00944C0D" w:rsidRDefault="009A0D89">
            <w:pPr>
              <w:pStyle w:val="Tabletext"/>
              <w:jc w:val="center"/>
              <w:rPr>
                <w:b/>
                <w:lang w:val="es-AR"/>
              </w:rPr>
            </w:pPr>
            <w:r w:rsidRPr="00944C0D">
              <w:rPr>
                <w:b/>
                <w:lang w:val="es-AR"/>
              </w:rPr>
              <w:t>Date</w:t>
            </w:r>
          </w:p>
        </w:tc>
        <w:tc>
          <w:tcPr>
            <w:tcW w:w="1152" w:type="dxa"/>
          </w:tcPr>
          <w:p w14:paraId="2EB26CBF" w14:textId="77777777" w:rsidR="009A0D89" w:rsidRPr="00944C0D" w:rsidRDefault="009A0D89">
            <w:pPr>
              <w:pStyle w:val="Tabletext"/>
              <w:jc w:val="center"/>
              <w:rPr>
                <w:b/>
                <w:lang w:val="es-AR"/>
              </w:rPr>
            </w:pPr>
            <w:r w:rsidRPr="00944C0D">
              <w:rPr>
                <w:b/>
                <w:lang w:val="es-AR"/>
              </w:rPr>
              <w:t>Version</w:t>
            </w:r>
          </w:p>
        </w:tc>
        <w:tc>
          <w:tcPr>
            <w:tcW w:w="3744" w:type="dxa"/>
          </w:tcPr>
          <w:p w14:paraId="0E02B767" w14:textId="77777777" w:rsidR="009A0D89" w:rsidRPr="00944C0D" w:rsidRDefault="009A0D89">
            <w:pPr>
              <w:pStyle w:val="Tabletext"/>
              <w:jc w:val="center"/>
              <w:rPr>
                <w:b/>
                <w:lang w:val="es-AR"/>
              </w:rPr>
            </w:pPr>
            <w:r w:rsidRPr="00944C0D">
              <w:rPr>
                <w:b/>
                <w:lang w:val="es-AR"/>
              </w:rPr>
              <w:t>Description</w:t>
            </w:r>
          </w:p>
        </w:tc>
        <w:tc>
          <w:tcPr>
            <w:tcW w:w="2304" w:type="dxa"/>
          </w:tcPr>
          <w:p w14:paraId="19429FFF" w14:textId="77777777" w:rsidR="009A0D89" w:rsidRPr="00944C0D" w:rsidRDefault="009A0D89">
            <w:pPr>
              <w:pStyle w:val="Tabletext"/>
              <w:jc w:val="center"/>
              <w:rPr>
                <w:b/>
                <w:lang w:val="es-AR"/>
              </w:rPr>
            </w:pPr>
            <w:r w:rsidRPr="00944C0D">
              <w:rPr>
                <w:b/>
                <w:lang w:val="es-AR"/>
              </w:rPr>
              <w:t>Author</w:t>
            </w:r>
          </w:p>
        </w:tc>
      </w:tr>
      <w:tr w:rsidR="009A0D89" w:rsidRPr="00944C0D" w14:paraId="3DDC881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0432B9D" w14:textId="128BD359" w:rsidR="009A0D89" w:rsidRPr="00944C0D" w:rsidRDefault="004610D1">
            <w:pPr>
              <w:pStyle w:val="Tabletext"/>
              <w:rPr>
                <w:lang w:val="es-AR"/>
              </w:rPr>
            </w:pPr>
            <w:r w:rsidRPr="00944C0D">
              <w:rPr>
                <w:lang w:val="es-AR"/>
              </w:rPr>
              <w:t>14/06/2021</w:t>
            </w:r>
          </w:p>
        </w:tc>
        <w:tc>
          <w:tcPr>
            <w:tcW w:w="1152" w:type="dxa"/>
          </w:tcPr>
          <w:p w14:paraId="1BECFEC1" w14:textId="360F8E2A" w:rsidR="009A0D89" w:rsidRPr="00944C0D" w:rsidRDefault="004610D1">
            <w:pPr>
              <w:pStyle w:val="Tabletext"/>
              <w:rPr>
                <w:lang w:val="es-AR"/>
              </w:rPr>
            </w:pPr>
            <w:r w:rsidRPr="00944C0D">
              <w:rPr>
                <w:lang w:val="es-AR"/>
              </w:rPr>
              <w:t>1.0</w:t>
            </w:r>
          </w:p>
        </w:tc>
        <w:tc>
          <w:tcPr>
            <w:tcW w:w="3744" w:type="dxa"/>
          </w:tcPr>
          <w:p w14:paraId="6DF5E7FC" w14:textId="3ED462C2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0DD19F64" w14:textId="18DB4287" w:rsidR="009A0D89" w:rsidRPr="00944C0D" w:rsidRDefault="00947AA1">
            <w:pPr>
              <w:pStyle w:val="Tabletext"/>
              <w:rPr>
                <w:lang w:val="es-AR"/>
              </w:rPr>
            </w:pPr>
            <w:r w:rsidRPr="00944C0D">
              <w:rPr>
                <w:lang w:val="es-AR"/>
              </w:rPr>
              <w:t>Grupo 2</w:t>
            </w:r>
          </w:p>
        </w:tc>
      </w:tr>
      <w:tr w:rsidR="009A0D89" w:rsidRPr="00944C0D" w14:paraId="2E37BF2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05D75C7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2C7C3F91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359F6336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3EADD7AC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</w:tr>
      <w:tr w:rsidR="009A0D89" w:rsidRPr="00944C0D" w14:paraId="664EA91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BACCA3B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1ED70078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3939B690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761D8A46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</w:tr>
      <w:tr w:rsidR="009A0D89" w:rsidRPr="00944C0D" w14:paraId="1C727BB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2B90B4D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3FF37B2A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7AC8CD33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047520A8" w14:textId="77777777" w:rsidR="009A0D89" w:rsidRPr="00944C0D" w:rsidRDefault="009A0D89">
            <w:pPr>
              <w:pStyle w:val="Tabletext"/>
              <w:rPr>
                <w:lang w:val="es-AR"/>
              </w:rPr>
            </w:pPr>
          </w:p>
        </w:tc>
      </w:tr>
    </w:tbl>
    <w:p w14:paraId="6F00D52C" w14:textId="77777777" w:rsidR="009A0D89" w:rsidRPr="00944C0D" w:rsidRDefault="009A0D89">
      <w:pPr>
        <w:rPr>
          <w:lang w:val="es-AR"/>
        </w:rPr>
      </w:pPr>
    </w:p>
    <w:p w14:paraId="0DFEF3F2" w14:textId="77777777" w:rsidR="009A0D89" w:rsidRPr="00944C0D" w:rsidRDefault="009A0D89">
      <w:pPr>
        <w:pStyle w:val="Ttulo"/>
        <w:rPr>
          <w:lang w:val="es-AR"/>
        </w:rPr>
      </w:pPr>
      <w:r w:rsidRPr="00944C0D">
        <w:rPr>
          <w:lang w:val="es-AR"/>
        </w:rPr>
        <w:br w:type="page"/>
      </w:r>
      <w:r w:rsidRPr="00944C0D">
        <w:rPr>
          <w:lang w:val="es-AR"/>
        </w:rPr>
        <w:lastRenderedPageBreak/>
        <w:t>Table of Contents</w:t>
      </w:r>
    </w:p>
    <w:p w14:paraId="5AF36B1C" w14:textId="287541A3" w:rsidR="00E132A4" w:rsidRDefault="009A0D8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944C0D">
        <w:rPr>
          <w:lang w:val="es-AR"/>
        </w:rPr>
        <w:fldChar w:fldCharType="begin"/>
      </w:r>
      <w:r w:rsidRPr="00944C0D">
        <w:rPr>
          <w:lang w:val="es-AR"/>
        </w:rPr>
        <w:instrText xml:space="preserve"> TOC \o "1-3" </w:instrText>
      </w:r>
      <w:r w:rsidRPr="00944C0D">
        <w:rPr>
          <w:lang w:val="es-AR"/>
        </w:rPr>
        <w:fldChar w:fldCharType="separate"/>
      </w:r>
      <w:r w:rsidR="00E132A4" w:rsidRPr="0009671F">
        <w:rPr>
          <w:noProof/>
          <w:lang w:val="es-AR"/>
        </w:rPr>
        <w:t>1.</w:t>
      </w:r>
      <w:r w:rsidR="00E132A4"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="00E132A4" w:rsidRPr="0009671F">
        <w:rPr>
          <w:noProof/>
          <w:lang w:val="es-AR"/>
        </w:rPr>
        <w:t>Introduction</w:t>
      </w:r>
      <w:r w:rsidR="00E132A4">
        <w:rPr>
          <w:noProof/>
        </w:rPr>
        <w:tab/>
      </w:r>
      <w:r w:rsidR="00E132A4">
        <w:rPr>
          <w:noProof/>
        </w:rPr>
        <w:fldChar w:fldCharType="begin"/>
      </w:r>
      <w:r w:rsidR="00E132A4">
        <w:rPr>
          <w:noProof/>
        </w:rPr>
        <w:instrText xml:space="preserve"> PAGEREF _Toc74582055 \h </w:instrText>
      </w:r>
      <w:r w:rsidR="00E132A4">
        <w:rPr>
          <w:noProof/>
        </w:rPr>
      </w:r>
      <w:r w:rsidR="00E132A4">
        <w:rPr>
          <w:noProof/>
        </w:rPr>
        <w:fldChar w:fldCharType="separate"/>
      </w:r>
      <w:r w:rsidR="00E132A4">
        <w:rPr>
          <w:noProof/>
        </w:rPr>
        <w:t>4</w:t>
      </w:r>
      <w:r w:rsidR="00E132A4">
        <w:rPr>
          <w:noProof/>
        </w:rPr>
        <w:fldChar w:fldCharType="end"/>
      </w:r>
    </w:p>
    <w:p w14:paraId="4760E877" w14:textId="677D62C7" w:rsidR="00E132A4" w:rsidRDefault="00E132A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09671F">
        <w:rPr>
          <w:noProof/>
          <w:lang w:val="es-A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09671F">
        <w:rPr>
          <w:noProof/>
          <w:lang w:val="es-AR"/>
        </w:rPr>
        <w:t>Structural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C2E828" w14:textId="48B92727" w:rsidR="00E132A4" w:rsidRDefault="00E132A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09671F">
        <w:rPr>
          <w:noProof/>
          <w:lang w:val="es-A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09671F">
        <w:rPr>
          <w:noProof/>
          <w:lang w:val="es-AR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5138F3" w14:textId="4E5FB635" w:rsidR="00E132A4" w:rsidRDefault="00E132A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09671F">
        <w:rPr>
          <w:noProof/>
          <w:lang w:val="es-A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09671F">
        <w:rPr>
          <w:noProof/>
          <w:lang w:val="es-AR"/>
        </w:rPr>
        <w:t>Behavioral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0283D7" w14:textId="0508BBED" w:rsidR="00E132A4" w:rsidRDefault="00E132A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09671F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  <w:tab/>
      </w:r>
      <w:r w:rsidRPr="0009671F">
        <w:rPr>
          <w:noProof/>
          <w:lang w:val="es-AR"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D33EE3" w14:textId="255A22CD" w:rsidR="009A0D89" w:rsidRPr="00944C0D" w:rsidRDefault="009A0D89">
      <w:pPr>
        <w:pStyle w:val="Ttulo"/>
        <w:rPr>
          <w:lang w:val="es-AR"/>
        </w:rPr>
      </w:pPr>
      <w:r w:rsidRPr="00944C0D">
        <w:rPr>
          <w:lang w:val="es-AR"/>
        </w:rPr>
        <w:fldChar w:fldCharType="end"/>
      </w:r>
      <w:r w:rsidRPr="00944C0D">
        <w:rPr>
          <w:lang w:val="es-AR"/>
        </w:rPr>
        <w:br w:type="page"/>
      </w:r>
      <w:r w:rsidRPr="00944C0D">
        <w:rPr>
          <w:lang w:val="es-AR"/>
        </w:rPr>
        <w:lastRenderedPageBreak/>
        <w:fldChar w:fldCharType="begin"/>
      </w:r>
      <w:r w:rsidRPr="00944C0D">
        <w:rPr>
          <w:lang w:val="es-AR"/>
        </w:rPr>
        <w:instrText xml:space="preserve"> TITLE  \* MERGEFORMAT </w:instrText>
      </w:r>
      <w:r w:rsidRPr="00944C0D">
        <w:rPr>
          <w:lang w:val="es-AR"/>
        </w:rPr>
        <w:fldChar w:fldCharType="separate"/>
      </w:r>
      <w:r w:rsidR="008E112B" w:rsidRPr="00944C0D">
        <w:rPr>
          <w:lang w:val="es-AR"/>
        </w:rPr>
        <w:t>Software Architecture Document</w:t>
      </w:r>
      <w:r w:rsidRPr="00944C0D">
        <w:rPr>
          <w:lang w:val="es-AR"/>
        </w:rPr>
        <w:fldChar w:fldCharType="end"/>
      </w:r>
      <w:r w:rsidRPr="00944C0D">
        <w:rPr>
          <w:lang w:val="es-AR"/>
        </w:rPr>
        <w:t xml:space="preserve"> </w:t>
      </w:r>
    </w:p>
    <w:p w14:paraId="7120432F" w14:textId="409C6900" w:rsidR="009A0D89" w:rsidRPr="00944C0D" w:rsidRDefault="009A0D89">
      <w:pPr>
        <w:pStyle w:val="Ttulo1"/>
        <w:rPr>
          <w:lang w:val="es-AR"/>
        </w:rPr>
      </w:pPr>
      <w:bookmarkStart w:id="0" w:name="_Toc456598586"/>
      <w:bookmarkStart w:id="1" w:name="_Toc74582055"/>
      <w:r w:rsidRPr="00944C0D">
        <w:rPr>
          <w:lang w:val="es-AR"/>
        </w:rPr>
        <w:t>Introduction</w:t>
      </w:r>
      <w:bookmarkEnd w:id="0"/>
      <w:bookmarkEnd w:id="1"/>
    </w:p>
    <w:p w14:paraId="13309B28" w14:textId="05EA854D" w:rsidR="009A0D89" w:rsidRDefault="00ED4433" w:rsidP="00334533">
      <w:pPr>
        <w:ind w:left="720"/>
        <w:rPr>
          <w:lang w:val="es-AR"/>
        </w:rPr>
      </w:pPr>
      <w:r w:rsidRPr="00944C0D">
        <w:rPr>
          <w:lang w:val="es-AR"/>
        </w:rPr>
        <w:t>En este documento se desea mostrar l</w:t>
      </w:r>
      <w:r w:rsidR="00FD22A5" w:rsidRPr="00944C0D">
        <w:rPr>
          <w:lang w:val="es-AR"/>
        </w:rPr>
        <w:t>a documentación realizada para</w:t>
      </w:r>
      <w:r w:rsidRPr="00944C0D">
        <w:rPr>
          <w:lang w:val="es-AR"/>
        </w:rPr>
        <w:t xml:space="preserve"> el primer sprint</w:t>
      </w:r>
      <w:r w:rsidR="00FD22A5" w:rsidRPr="00944C0D">
        <w:rPr>
          <w:lang w:val="es-AR"/>
        </w:rPr>
        <w:t>, la cual incluye dos User Stories del Product Backlog</w:t>
      </w:r>
      <w:r w:rsidR="00926768" w:rsidRPr="00944C0D">
        <w:rPr>
          <w:lang w:val="es-AR"/>
        </w:rPr>
        <w:t>. Estas son</w:t>
      </w:r>
      <w:r w:rsidR="00944C0D" w:rsidRPr="00944C0D">
        <w:rPr>
          <w:lang w:val="es-AR"/>
        </w:rPr>
        <w:t>:</w:t>
      </w:r>
      <w:r w:rsidR="00926768" w:rsidRPr="00944C0D">
        <w:rPr>
          <w:lang w:val="es-AR"/>
        </w:rPr>
        <w:t xml:space="preserve"> implementar </w:t>
      </w:r>
      <w:r w:rsidR="00B723DF">
        <w:rPr>
          <w:lang w:val="es-AR"/>
        </w:rPr>
        <w:t xml:space="preserve">la sección de materiales aceptados de la cartelera virtual </w:t>
      </w:r>
      <w:r w:rsidR="00944C0D" w:rsidRPr="00944C0D">
        <w:rPr>
          <w:lang w:val="es-AR"/>
        </w:rPr>
        <w:t xml:space="preserve">y </w:t>
      </w:r>
      <w:r w:rsidR="00B723DF">
        <w:rPr>
          <w:lang w:val="es-AR"/>
        </w:rPr>
        <w:t xml:space="preserve">por otro lado </w:t>
      </w:r>
      <w:r w:rsidR="00944C0D" w:rsidRPr="00944C0D">
        <w:rPr>
          <w:lang w:val="es-AR"/>
        </w:rPr>
        <w:t>solicitar retiro de materiales</w:t>
      </w:r>
      <w:r w:rsidR="00926768" w:rsidRPr="00944C0D">
        <w:rPr>
          <w:lang w:val="es-AR"/>
        </w:rPr>
        <w:t xml:space="preserve"> </w:t>
      </w:r>
      <w:r w:rsidR="00944C0D" w:rsidRPr="00944C0D">
        <w:rPr>
          <w:lang w:val="es-AR"/>
        </w:rPr>
        <w:t>para la cooperativa</w:t>
      </w:r>
      <w:r w:rsidR="00B723DF">
        <w:rPr>
          <w:lang w:val="es-AR"/>
        </w:rPr>
        <w:t xml:space="preserve">. </w:t>
      </w:r>
      <w:r w:rsidR="00926768" w:rsidRPr="00944C0D">
        <w:rPr>
          <w:lang w:val="es-AR"/>
        </w:rPr>
        <w:t xml:space="preserve"> </w:t>
      </w:r>
      <w:bookmarkStart w:id="2" w:name="_Toc456598588"/>
    </w:p>
    <w:p w14:paraId="1108980B" w14:textId="77777777" w:rsidR="00294BB2" w:rsidRPr="00944C0D" w:rsidRDefault="00294BB2" w:rsidP="00334533">
      <w:pPr>
        <w:ind w:left="720"/>
        <w:rPr>
          <w:lang w:val="es-AR"/>
        </w:rPr>
      </w:pPr>
    </w:p>
    <w:p w14:paraId="6FDA233F" w14:textId="65C001BB" w:rsidR="009A0D89" w:rsidRDefault="00183FBC">
      <w:pPr>
        <w:pStyle w:val="Ttulo1"/>
        <w:rPr>
          <w:lang w:val="es-AR"/>
        </w:rPr>
      </w:pPr>
      <w:bookmarkStart w:id="3" w:name="_Toc74582056"/>
      <w:bookmarkEnd w:id="2"/>
      <w:r w:rsidRPr="00944C0D">
        <w:rPr>
          <w:lang w:val="es-AR"/>
        </w:rPr>
        <w:t>Structural</w:t>
      </w:r>
      <w:r w:rsidR="009A0D89" w:rsidRPr="00944C0D">
        <w:rPr>
          <w:lang w:val="es-AR"/>
        </w:rPr>
        <w:t xml:space="preserve"> </w:t>
      </w:r>
      <w:r w:rsidRPr="00944C0D">
        <w:rPr>
          <w:lang w:val="es-AR"/>
        </w:rPr>
        <w:t>Diagrams</w:t>
      </w:r>
      <w:bookmarkEnd w:id="3"/>
      <w:r w:rsidR="009A0D89" w:rsidRPr="00944C0D">
        <w:rPr>
          <w:lang w:val="es-AR"/>
        </w:rPr>
        <w:t xml:space="preserve"> </w:t>
      </w:r>
    </w:p>
    <w:p w14:paraId="47ECFC0C" w14:textId="5EF0636B" w:rsidR="00D3308E" w:rsidRDefault="00B14AC2" w:rsidP="00294BB2">
      <w:pPr>
        <w:ind w:left="720"/>
        <w:rPr>
          <w:lang w:val="es-AR"/>
        </w:rPr>
      </w:pPr>
      <w:r>
        <w:rPr>
          <w:lang w:val="es-AR"/>
        </w:rPr>
        <w:t>En esta sección</w:t>
      </w:r>
      <w:r w:rsidR="00D3308E">
        <w:rPr>
          <w:lang w:val="es-AR"/>
        </w:rPr>
        <w:t xml:space="preserve"> se muestran </w:t>
      </w:r>
      <w:r>
        <w:rPr>
          <w:lang w:val="es-AR"/>
        </w:rPr>
        <w:t>los diagramas estructurales del sprint 1.</w:t>
      </w:r>
    </w:p>
    <w:p w14:paraId="4722E300" w14:textId="77777777" w:rsidR="00294BB2" w:rsidRPr="00D3308E" w:rsidRDefault="00294BB2" w:rsidP="00294BB2">
      <w:pPr>
        <w:ind w:left="720"/>
        <w:rPr>
          <w:lang w:val="es-AR"/>
        </w:rPr>
      </w:pPr>
    </w:p>
    <w:p w14:paraId="749EC5DD" w14:textId="14C88B1D" w:rsidR="009A0D89" w:rsidRDefault="00183FBC">
      <w:pPr>
        <w:pStyle w:val="Ttulo2"/>
        <w:rPr>
          <w:lang w:val="es-AR"/>
        </w:rPr>
      </w:pPr>
      <w:bookmarkStart w:id="4" w:name="_Toc74582057"/>
      <w:r w:rsidRPr="00944C0D">
        <w:rPr>
          <w:lang w:val="es-AR"/>
        </w:rPr>
        <w:t>Class Diagram</w:t>
      </w:r>
      <w:bookmarkEnd w:id="4"/>
    </w:p>
    <w:p w14:paraId="6C8DA0E3" w14:textId="2366C912" w:rsidR="005732A9" w:rsidRDefault="002835DC" w:rsidP="005732A9">
      <w:r w:rsidRPr="005732A9">
        <w:rPr>
          <w:noProof/>
        </w:rPr>
        <w:drawing>
          <wp:inline distT="0" distB="0" distL="0" distR="0" wp14:anchorId="59775D7C" wp14:editId="089DA8F1">
            <wp:extent cx="5937885" cy="3040380"/>
            <wp:effectExtent l="0" t="0" r="0" b="0"/>
            <wp:docPr id="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96E3" w14:textId="68907E52" w:rsidR="008E6FE0" w:rsidRDefault="008E6FE0" w:rsidP="005732A9"/>
    <w:p w14:paraId="0A4AF35F" w14:textId="75F6790E" w:rsidR="008E6FE0" w:rsidRPr="008723D7" w:rsidRDefault="006A16BF" w:rsidP="006A16BF">
      <w:pPr>
        <w:numPr>
          <w:ilvl w:val="0"/>
          <w:numId w:val="24"/>
        </w:numPr>
        <w:rPr>
          <w:lang w:val="es-AR"/>
        </w:rPr>
      </w:pPr>
      <w:r w:rsidRPr="008723D7">
        <w:rPr>
          <w:b/>
          <w:bCs/>
          <w:lang w:val="es-AR"/>
        </w:rPr>
        <w:t xml:space="preserve">Ciudadano: </w:t>
      </w:r>
    </w:p>
    <w:p w14:paraId="0B8F048D" w14:textId="6B86B845" w:rsidR="006A16BF" w:rsidRPr="008723D7" w:rsidRDefault="006A16BF" w:rsidP="006A16BF">
      <w:pPr>
        <w:numPr>
          <w:ilvl w:val="1"/>
          <w:numId w:val="24"/>
        </w:numPr>
        <w:rPr>
          <w:lang w:val="es-AR"/>
        </w:rPr>
      </w:pPr>
      <w:r w:rsidRPr="008723D7">
        <w:rPr>
          <w:lang w:val="es-AR"/>
        </w:rPr>
        <w:t xml:space="preserve">El ciudadano posee como atributos el nombre, apellido, </w:t>
      </w:r>
      <w:r w:rsidR="008723D7" w:rsidRPr="008723D7">
        <w:rPr>
          <w:lang w:val="es-AR"/>
        </w:rPr>
        <w:t>teléfono</w:t>
      </w:r>
      <w:r w:rsidRPr="008723D7">
        <w:rPr>
          <w:lang w:val="es-AR"/>
        </w:rPr>
        <w:t>, dirección</w:t>
      </w:r>
      <w:r w:rsidR="00053DD6" w:rsidRPr="008723D7">
        <w:rPr>
          <w:lang w:val="es-AR"/>
        </w:rPr>
        <w:t xml:space="preserve">, capacidad de transporte y coordenada x e y de su dirección. </w:t>
      </w:r>
    </w:p>
    <w:p w14:paraId="196C5172" w14:textId="142320DE" w:rsidR="00053DD6" w:rsidRPr="008723D7" w:rsidRDefault="00053DD6" w:rsidP="006A16BF">
      <w:pPr>
        <w:numPr>
          <w:ilvl w:val="1"/>
          <w:numId w:val="24"/>
        </w:numPr>
        <w:rPr>
          <w:lang w:val="es-AR"/>
        </w:rPr>
      </w:pPr>
      <w:r w:rsidRPr="008723D7">
        <w:rPr>
          <w:lang w:val="es-AR"/>
        </w:rPr>
        <w:t xml:space="preserve">Se definen a su vez los límites de </w:t>
      </w:r>
      <w:r w:rsidR="008723D7" w:rsidRPr="008723D7">
        <w:rPr>
          <w:lang w:val="es-AR"/>
        </w:rPr>
        <w:t>distancia</w:t>
      </w:r>
      <w:r w:rsidRPr="008723D7">
        <w:rPr>
          <w:lang w:val="es-AR"/>
        </w:rPr>
        <w:t xml:space="preserve"> y de capacidad de transporte los cuales son utilizados en los métodos de la misma clase.</w:t>
      </w:r>
    </w:p>
    <w:p w14:paraId="7910EE94" w14:textId="43D13CD7" w:rsidR="00A8213D" w:rsidRDefault="008723D7" w:rsidP="00462BC7">
      <w:pPr>
        <w:numPr>
          <w:ilvl w:val="1"/>
          <w:numId w:val="24"/>
        </w:numPr>
        <w:rPr>
          <w:lang w:val="es-AR"/>
        </w:rPr>
      </w:pPr>
      <w:r w:rsidRPr="008723D7">
        <w:rPr>
          <w:lang w:val="es-AR"/>
        </w:rPr>
        <w:t>El ciudadano además de contar con los geters y seters, puede solicitar un retiro de materiales</w:t>
      </w:r>
      <w:r w:rsidR="00237269">
        <w:rPr>
          <w:lang w:val="es-AR"/>
        </w:rPr>
        <w:t>, para eso necesita a la cooperativa por eso la dependencia</w:t>
      </w:r>
      <w:r w:rsidR="00A8213D">
        <w:rPr>
          <w:lang w:val="es-AR"/>
        </w:rPr>
        <w:t>.</w:t>
      </w:r>
    </w:p>
    <w:p w14:paraId="3CD9E338" w14:textId="77777777" w:rsidR="001E7C12" w:rsidRDefault="001E7C12" w:rsidP="001E7C12">
      <w:pPr>
        <w:ind w:left="1080"/>
        <w:rPr>
          <w:lang w:val="es-AR"/>
        </w:rPr>
      </w:pPr>
    </w:p>
    <w:p w14:paraId="5CD35D50" w14:textId="2EE3D152" w:rsidR="00462BC7" w:rsidRPr="00462BC7" w:rsidRDefault="00462BC7" w:rsidP="00462BC7">
      <w:pPr>
        <w:numPr>
          <w:ilvl w:val="0"/>
          <w:numId w:val="24"/>
        </w:numPr>
        <w:rPr>
          <w:lang w:val="es-AR"/>
        </w:rPr>
      </w:pPr>
      <w:r>
        <w:rPr>
          <w:b/>
          <w:bCs/>
          <w:lang w:val="es-AR"/>
        </w:rPr>
        <w:t>SolicitudRetiro:</w:t>
      </w:r>
    </w:p>
    <w:p w14:paraId="3EEAA268" w14:textId="77777777" w:rsidR="002140E3" w:rsidRDefault="00462BC7" w:rsidP="00462BC7">
      <w:pPr>
        <w:numPr>
          <w:ilvl w:val="1"/>
          <w:numId w:val="24"/>
        </w:numPr>
        <w:rPr>
          <w:lang w:val="es-AR"/>
        </w:rPr>
      </w:pPr>
      <w:r>
        <w:rPr>
          <w:lang w:val="es-AR"/>
        </w:rPr>
        <w:t>Posee las horas de inicio y final</w:t>
      </w:r>
      <w:r w:rsidR="002140E3">
        <w:rPr>
          <w:lang w:val="es-AR"/>
        </w:rPr>
        <w:t xml:space="preserve"> correspondientes y la opción de retiro.</w:t>
      </w:r>
    </w:p>
    <w:p w14:paraId="3DBEA25A" w14:textId="77777777" w:rsidR="002140E3" w:rsidRDefault="002140E3" w:rsidP="00462BC7">
      <w:pPr>
        <w:numPr>
          <w:ilvl w:val="1"/>
          <w:numId w:val="24"/>
        </w:numPr>
        <w:rPr>
          <w:lang w:val="es-AR"/>
        </w:rPr>
      </w:pPr>
      <w:r>
        <w:rPr>
          <w:lang w:val="es-AR"/>
        </w:rPr>
        <w:t>Es una clase contenedora, cuenta con los geters y seters.</w:t>
      </w:r>
    </w:p>
    <w:p w14:paraId="1B58CA5A" w14:textId="71D03B14" w:rsidR="001E7C12" w:rsidRDefault="002140E3" w:rsidP="0012428B">
      <w:pPr>
        <w:numPr>
          <w:ilvl w:val="1"/>
          <w:numId w:val="24"/>
        </w:numPr>
        <w:rPr>
          <w:lang w:val="es-AR"/>
        </w:rPr>
      </w:pPr>
      <w:r>
        <w:rPr>
          <w:lang w:val="es-AR"/>
        </w:rPr>
        <w:t xml:space="preserve">Una solicitud de retiro es realizada por un ciudadano y por eso </w:t>
      </w:r>
      <w:r w:rsidR="001E7C12">
        <w:rPr>
          <w:lang w:val="es-AR"/>
        </w:rPr>
        <w:t>está</w:t>
      </w:r>
      <w:r>
        <w:rPr>
          <w:lang w:val="es-AR"/>
        </w:rPr>
        <w:t xml:space="preserve"> la referencia</w:t>
      </w:r>
      <w:r w:rsidR="001E7C12">
        <w:rPr>
          <w:lang w:val="es-AR"/>
        </w:rPr>
        <w:t xml:space="preserve">. </w:t>
      </w:r>
    </w:p>
    <w:p w14:paraId="5C776D91" w14:textId="77777777" w:rsidR="0012428B" w:rsidRDefault="0012428B" w:rsidP="0012428B">
      <w:pPr>
        <w:ind w:left="1440"/>
        <w:rPr>
          <w:lang w:val="es-AR"/>
        </w:rPr>
      </w:pPr>
    </w:p>
    <w:p w14:paraId="6E30A725" w14:textId="38578D60" w:rsidR="001E7C12" w:rsidRPr="001E7C12" w:rsidRDefault="001E7C12" w:rsidP="001E7C12">
      <w:pPr>
        <w:numPr>
          <w:ilvl w:val="0"/>
          <w:numId w:val="24"/>
        </w:numPr>
        <w:rPr>
          <w:lang w:val="es-AR"/>
        </w:rPr>
      </w:pPr>
      <w:r>
        <w:rPr>
          <w:b/>
          <w:bCs/>
          <w:lang w:val="es-AR"/>
        </w:rPr>
        <w:t xml:space="preserve">Cooperativa: </w:t>
      </w:r>
    </w:p>
    <w:p w14:paraId="1D512050" w14:textId="17389AF2" w:rsidR="00C52E46" w:rsidRDefault="00C52E46" w:rsidP="00C52E46">
      <w:pPr>
        <w:numPr>
          <w:ilvl w:val="1"/>
          <w:numId w:val="24"/>
        </w:numPr>
        <w:rPr>
          <w:lang w:val="es-AR"/>
        </w:rPr>
      </w:pPr>
      <w:r>
        <w:rPr>
          <w:lang w:val="es-AR"/>
        </w:rPr>
        <w:t>Posee como atributos una lista con las solicitudes de retiro de los ciudadanos, la cartelera virtual, el nombre de usuario de la secretaria, la contraseña de dicho usuari</w:t>
      </w:r>
      <w:r w:rsidR="00F5017B">
        <w:rPr>
          <w:lang w:val="es-AR"/>
        </w:rPr>
        <w:t>o y sus coordenadas x e y.</w:t>
      </w:r>
    </w:p>
    <w:p w14:paraId="0C2C5A05" w14:textId="2E421790" w:rsidR="008E6FE0" w:rsidRDefault="00F5017B" w:rsidP="00237269">
      <w:pPr>
        <w:numPr>
          <w:ilvl w:val="1"/>
          <w:numId w:val="24"/>
        </w:numPr>
        <w:rPr>
          <w:lang w:val="es-AR"/>
        </w:rPr>
      </w:pPr>
      <w:r>
        <w:rPr>
          <w:lang w:val="es-AR"/>
        </w:rPr>
        <w:t>Tiene los seters y geters de las coordenadas por si se desea trasladar la sucursal de la cooperativa y además posee un método que agrega la solicitud de retiro.</w:t>
      </w:r>
    </w:p>
    <w:p w14:paraId="388EAEC7" w14:textId="49FEC24F" w:rsidR="00237269" w:rsidRPr="00F555FF" w:rsidRDefault="00F555FF" w:rsidP="00237269">
      <w:pPr>
        <w:numPr>
          <w:ilvl w:val="0"/>
          <w:numId w:val="24"/>
        </w:numPr>
        <w:rPr>
          <w:lang w:val="es-AR"/>
        </w:rPr>
      </w:pPr>
      <w:r>
        <w:rPr>
          <w:lang w:val="es-AR"/>
        </w:rPr>
        <w:br w:type="page"/>
      </w:r>
      <w:r>
        <w:rPr>
          <w:b/>
          <w:bCs/>
          <w:lang w:val="es-AR"/>
        </w:rPr>
        <w:lastRenderedPageBreak/>
        <w:t>Material:</w:t>
      </w:r>
    </w:p>
    <w:p w14:paraId="5146E8A3" w14:textId="4B43E52A" w:rsidR="00F555FF" w:rsidRDefault="00F555FF" w:rsidP="00F555FF">
      <w:pPr>
        <w:numPr>
          <w:ilvl w:val="1"/>
          <w:numId w:val="24"/>
        </w:numPr>
        <w:rPr>
          <w:lang w:val="es-AR"/>
        </w:rPr>
      </w:pPr>
      <w:r>
        <w:rPr>
          <w:lang w:val="es-AR"/>
        </w:rPr>
        <w:t xml:space="preserve">Es una clase contenedora, tiene el peso, el nombre y la forma de entrega del material. </w:t>
      </w:r>
    </w:p>
    <w:p w14:paraId="06BB494A" w14:textId="77777777" w:rsidR="00F555FF" w:rsidRDefault="00F555FF" w:rsidP="00F555FF">
      <w:pPr>
        <w:ind w:left="1440"/>
        <w:rPr>
          <w:lang w:val="es-AR"/>
        </w:rPr>
      </w:pPr>
    </w:p>
    <w:p w14:paraId="608A996D" w14:textId="663E889C" w:rsidR="00F555FF" w:rsidRDefault="00F555FF" w:rsidP="00682445">
      <w:pPr>
        <w:numPr>
          <w:ilvl w:val="0"/>
          <w:numId w:val="24"/>
        </w:numPr>
        <w:rPr>
          <w:lang w:val="es-AR"/>
        </w:rPr>
      </w:pPr>
      <w:r>
        <w:rPr>
          <w:b/>
          <w:bCs/>
          <w:lang w:val="es-AR"/>
        </w:rPr>
        <w:t>Cartelera virtual:</w:t>
      </w:r>
    </w:p>
    <w:p w14:paraId="37588CF9" w14:textId="77777777" w:rsidR="00682445" w:rsidRDefault="00682445" w:rsidP="00682445">
      <w:pPr>
        <w:numPr>
          <w:ilvl w:val="1"/>
          <w:numId w:val="24"/>
        </w:numPr>
        <w:rPr>
          <w:lang w:val="es-AR"/>
        </w:rPr>
      </w:pPr>
      <w:r>
        <w:rPr>
          <w:lang w:val="es-AR"/>
        </w:rPr>
        <w:t>Tiene una lista de los materiales aceptados por la cooperativa.</w:t>
      </w:r>
    </w:p>
    <w:p w14:paraId="78899A6B" w14:textId="1CD7298C" w:rsidR="00DE7811" w:rsidRPr="00DE7811" w:rsidRDefault="00682445" w:rsidP="00DE7811">
      <w:pPr>
        <w:numPr>
          <w:ilvl w:val="1"/>
          <w:numId w:val="24"/>
        </w:numPr>
        <w:rPr>
          <w:lang w:val="es-AR"/>
        </w:rPr>
      </w:pPr>
      <w:r>
        <w:rPr>
          <w:lang w:val="es-AR"/>
        </w:rPr>
        <w:t>Posee los métodos necesarios para manipular dicha lista.</w:t>
      </w:r>
    </w:p>
    <w:p w14:paraId="588FF8BE" w14:textId="77777777" w:rsidR="00DE7811" w:rsidRPr="00682445" w:rsidRDefault="00DE7811" w:rsidP="00DE7811">
      <w:pPr>
        <w:rPr>
          <w:lang w:val="es-AR"/>
        </w:rPr>
      </w:pPr>
    </w:p>
    <w:p w14:paraId="229E37E8" w14:textId="375327D8" w:rsidR="009A0D89" w:rsidRPr="008723D7" w:rsidRDefault="006D0B45">
      <w:pPr>
        <w:pStyle w:val="Ttulo1"/>
        <w:rPr>
          <w:lang w:val="es-AR"/>
        </w:rPr>
      </w:pPr>
      <w:bookmarkStart w:id="5" w:name="_Toc74582058"/>
      <w:r w:rsidRPr="008723D7">
        <w:rPr>
          <w:lang w:val="es-AR"/>
        </w:rPr>
        <w:t>Behavioral</w:t>
      </w:r>
      <w:r w:rsidR="009A0D89" w:rsidRPr="008723D7">
        <w:rPr>
          <w:lang w:val="es-AR"/>
        </w:rPr>
        <w:t xml:space="preserve"> View</w:t>
      </w:r>
      <w:bookmarkEnd w:id="5"/>
      <w:r w:rsidR="009A0D89" w:rsidRPr="008723D7">
        <w:rPr>
          <w:lang w:val="es-AR"/>
        </w:rPr>
        <w:t xml:space="preserve"> </w:t>
      </w:r>
    </w:p>
    <w:p w14:paraId="71518585" w14:textId="4D554500" w:rsidR="006D0B45" w:rsidRDefault="006D0B45" w:rsidP="006D0B45">
      <w:pPr>
        <w:pStyle w:val="Ttulo2"/>
        <w:rPr>
          <w:lang w:val="es-AR"/>
        </w:rPr>
      </w:pPr>
      <w:bookmarkStart w:id="6" w:name="_Toc74582059"/>
      <w:r w:rsidRPr="008723D7">
        <w:rPr>
          <w:lang w:val="es-AR"/>
        </w:rPr>
        <w:t>Sequence Diagram</w:t>
      </w:r>
      <w:r w:rsidR="005D5AFA" w:rsidRPr="008723D7">
        <w:rPr>
          <w:lang w:val="es-AR"/>
        </w:rPr>
        <w:t>s</w:t>
      </w:r>
      <w:bookmarkEnd w:id="6"/>
    </w:p>
    <w:p w14:paraId="5B44E0B9" w14:textId="77777777" w:rsidR="002835DC" w:rsidRPr="002835DC" w:rsidRDefault="002835DC" w:rsidP="002835DC">
      <w:pPr>
        <w:rPr>
          <w:lang w:val="es-AR"/>
        </w:rPr>
      </w:pPr>
    </w:p>
    <w:p w14:paraId="38C3AF59" w14:textId="7616734C" w:rsidR="006D0B45" w:rsidRDefault="002835DC" w:rsidP="009A4FC9">
      <w:pPr>
        <w:pStyle w:val="Textoindependiente"/>
        <w:jc w:val="center"/>
      </w:pPr>
      <w:r>
        <w:rPr>
          <w:noProof/>
        </w:rPr>
        <w:drawing>
          <wp:inline distT="0" distB="0" distL="0" distR="0" wp14:anchorId="79C22440" wp14:editId="160C6F4C">
            <wp:extent cx="4773930" cy="3212465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7974" w14:textId="77777777" w:rsidR="00CC475D" w:rsidRDefault="00CC475D" w:rsidP="00CC475D">
      <w:pPr>
        <w:pStyle w:val="Textoindependiente"/>
      </w:pPr>
    </w:p>
    <w:p w14:paraId="283E17FC" w14:textId="4EF253EF" w:rsidR="009A4FC9" w:rsidRPr="008723D7" w:rsidRDefault="002835DC" w:rsidP="002835DC">
      <w:pPr>
        <w:pStyle w:val="Textoindependiente"/>
        <w:jc w:val="center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47A8E7A9" wp14:editId="601634BE">
            <wp:extent cx="5729605" cy="533209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FC9" w:rsidRPr="008723D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22B0" w14:textId="77777777" w:rsidR="00922CCD" w:rsidRDefault="00922CCD">
      <w:pPr>
        <w:spacing w:line="240" w:lineRule="auto"/>
      </w:pPr>
      <w:r>
        <w:separator/>
      </w:r>
    </w:p>
  </w:endnote>
  <w:endnote w:type="continuationSeparator" w:id="0">
    <w:p w14:paraId="6375F935" w14:textId="77777777" w:rsidR="00922CCD" w:rsidRDefault="00922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43F4" w14:textId="77777777" w:rsidR="009A0D89" w:rsidRDefault="009A0D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4ACF0A" w14:textId="77777777" w:rsidR="009A0D89" w:rsidRDefault="009A0D8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0D89" w14:paraId="53F33DB7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7E4B8" w14:textId="77777777" w:rsidR="009A0D89" w:rsidRDefault="009A0D8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4E2915" w14:textId="77777777" w:rsidR="009A0D89" w:rsidRDefault="009A0D89">
          <w:pPr>
            <w:jc w:val="center"/>
          </w:pPr>
          <w:r>
            <w:sym w:font="Symbol" w:char="F0D3"/>
          </w:r>
          <w:fldSimple w:instr=" DOCPROPERTY &quot;Company&quot;  \* MERGEFORMAT ">
            <w:r w:rsidR="008E112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112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8AD3FB" w14:textId="77777777" w:rsidR="009A0D89" w:rsidRDefault="009A0D8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31F3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31F3D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35938726" w14:textId="77777777" w:rsidR="009A0D89" w:rsidRDefault="009A0D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95DB" w14:textId="77777777" w:rsidR="009A0D89" w:rsidRDefault="009A0D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F6E3" w14:textId="77777777" w:rsidR="00922CCD" w:rsidRDefault="00922CCD">
      <w:pPr>
        <w:spacing w:line="240" w:lineRule="auto"/>
      </w:pPr>
      <w:r>
        <w:separator/>
      </w:r>
    </w:p>
  </w:footnote>
  <w:footnote w:type="continuationSeparator" w:id="0">
    <w:p w14:paraId="4142E57A" w14:textId="77777777" w:rsidR="00922CCD" w:rsidRDefault="00922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CB15" w14:textId="77777777" w:rsidR="009A0D89" w:rsidRDefault="009A0D89">
    <w:pPr>
      <w:rPr>
        <w:sz w:val="24"/>
      </w:rPr>
    </w:pPr>
  </w:p>
  <w:p w14:paraId="7930AD7E" w14:textId="77777777" w:rsidR="009A0D89" w:rsidRDefault="009A0D89">
    <w:pPr>
      <w:pBdr>
        <w:top w:val="single" w:sz="6" w:space="1" w:color="auto"/>
      </w:pBdr>
      <w:rPr>
        <w:sz w:val="24"/>
      </w:rPr>
    </w:pPr>
  </w:p>
  <w:p w14:paraId="5BF570F1" w14:textId="61903E27" w:rsidR="009A0D89" w:rsidRDefault="004610D1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Grupo 2</w:t>
    </w:r>
  </w:p>
  <w:p w14:paraId="71FAB2B4" w14:textId="77777777" w:rsidR="009A0D89" w:rsidRDefault="009A0D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A0D89" w14:paraId="401370CC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6EC23BB" w14:textId="127C7B72" w:rsidR="009A0D89" w:rsidRDefault="00947AA1">
          <w:r>
            <w:t>Cooperativa</w:t>
          </w:r>
        </w:p>
      </w:tc>
      <w:tc>
        <w:tcPr>
          <w:tcW w:w="3179" w:type="dxa"/>
        </w:tcPr>
        <w:p w14:paraId="3C23AF93" w14:textId="10A0D2FA" w:rsidR="009A0D89" w:rsidRDefault="009A0D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A0D89" w14:paraId="68C2877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4DB0625" w14:textId="77777777" w:rsidR="009A0D89" w:rsidRDefault="009A0D89">
          <w:fldSimple w:instr=" TITLE  \* MERGEFORMAT ">
            <w:r w:rsidR="008E112B">
              <w:t>Software Architecture Document</w:t>
            </w:r>
          </w:fldSimple>
        </w:p>
      </w:tc>
      <w:tc>
        <w:tcPr>
          <w:tcW w:w="3179" w:type="dxa"/>
        </w:tcPr>
        <w:p w14:paraId="21879096" w14:textId="10993EC2" w:rsidR="009A0D89" w:rsidRDefault="009A0D89">
          <w:r>
            <w:t xml:space="preserve">  Date:  </w:t>
          </w:r>
          <w:r w:rsidR="00947AA1">
            <w:t>14/06/2021</w:t>
          </w:r>
        </w:p>
      </w:tc>
    </w:tr>
    <w:tr w:rsidR="009A0D89" w14:paraId="368014B5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09D47458" w14:textId="694A0CB8" w:rsidR="009A0D89" w:rsidRDefault="009A0D89"/>
      </w:tc>
    </w:tr>
  </w:tbl>
  <w:p w14:paraId="6AA73B31" w14:textId="77777777" w:rsidR="009A0D89" w:rsidRDefault="009A0D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077C" w14:textId="77777777" w:rsidR="009A0D89" w:rsidRDefault="009A0D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C1134A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95573B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9AB03A1"/>
    <w:multiLevelType w:val="hybridMultilevel"/>
    <w:tmpl w:val="EC0AD8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5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4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2B"/>
    <w:rsid w:val="00053DD6"/>
    <w:rsid w:val="0012428B"/>
    <w:rsid w:val="00162DB9"/>
    <w:rsid w:val="00183FBC"/>
    <w:rsid w:val="001E226A"/>
    <w:rsid w:val="001E577F"/>
    <w:rsid w:val="001E7C12"/>
    <w:rsid w:val="002140E3"/>
    <w:rsid w:val="00237269"/>
    <w:rsid w:val="002835DC"/>
    <w:rsid w:val="00294BB2"/>
    <w:rsid w:val="002E714C"/>
    <w:rsid w:val="002F2C1F"/>
    <w:rsid w:val="00334533"/>
    <w:rsid w:val="003415D0"/>
    <w:rsid w:val="00452D96"/>
    <w:rsid w:val="004610D1"/>
    <w:rsid w:val="00462BC7"/>
    <w:rsid w:val="005359F2"/>
    <w:rsid w:val="005732A9"/>
    <w:rsid w:val="005D5AFA"/>
    <w:rsid w:val="00631F3D"/>
    <w:rsid w:val="00662F75"/>
    <w:rsid w:val="00682445"/>
    <w:rsid w:val="006A16BF"/>
    <w:rsid w:val="006D0B45"/>
    <w:rsid w:val="00807BBD"/>
    <w:rsid w:val="008723D7"/>
    <w:rsid w:val="008E112B"/>
    <w:rsid w:val="008E14EB"/>
    <w:rsid w:val="008E6FE0"/>
    <w:rsid w:val="00922CCD"/>
    <w:rsid w:val="00926768"/>
    <w:rsid w:val="00944C0D"/>
    <w:rsid w:val="00945046"/>
    <w:rsid w:val="00947AA1"/>
    <w:rsid w:val="009A0D89"/>
    <w:rsid w:val="009A4FC9"/>
    <w:rsid w:val="009F665A"/>
    <w:rsid w:val="00A119AC"/>
    <w:rsid w:val="00A2697D"/>
    <w:rsid w:val="00A64577"/>
    <w:rsid w:val="00A8213D"/>
    <w:rsid w:val="00B10650"/>
    <w:rsid w:val="00B14AC2"/>
    <w:rsid w:val="00B723DF"/>
    <w:rsid w:val="00B9315E"/>
    <w:rsid w:val="00BE6A95"/>
    <w:rsid w:val="00C52E46"/>
    <w:rsid w:val="00CC475D"/>
    <w:rsid w:val="00D26153"/>
    <w:rsid w:val="00D3308E"/>
    <w:rsid w:val="00DE7811"/>
    <w:rsid w:val="00E132A4"/>
    <w:rsid w:val="00E813BA"/>
    <w:rsid w:val="00ED4433"/>
    <w:rsid w:val="00F5017B"/>
    <w:rsid w:val="00F555FF"/>
    <w:rsid w:val="00F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FEAD9D"/>
  <w15:chartTrackingRefBased/>
  <w15:docId w15:val="{19BE9B8B-EA84-459D-96FA-B911D961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BE6A95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o\Downloads\SoftwareArchitectureDocume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02BC5-AD12-42A7-85FC-0736CC41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SoftwareArchitectureDocument.dot</Template>
  <TotalTime>69</TotalTime>
  <Pages>6</Pages>
  <Words>348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Ignacio Barbagallo</dc:creator>
  <cp:keywords/>
  <dc:description/>
  <cp:lastModifiedBy>Ignacio Barbagallo</cp:lastModifiedBy>
  <cp:revision>1</cp:revision>
  <cp:lastPrinted>1601-01-01T00:00:00Z</cp:lastPrinted>
  <dcterms:created xsi:type="dcterms:W3CDTF">2021-06-14T18:52:00Z</dcterms:created>
  <dcterms:modified xsi:type="dcterms:W3CDTF">2021-06-14T20:02:00Z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